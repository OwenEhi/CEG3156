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62B" w:rsidRDefault="004032CE">
      <w:bookmarkStart w:id="0" w:name="_GoBack"/>
      <w:r>
        <w:rPr>
          <w:noProof/>
          <w:lang w:val="en-CA" w:eastAsia="en-CA"/>
        </w:rPr>
        <w:drawing>
          <wp:inline distT="0" distB="0" distL="0" distR="0" wp14:anchorId="06D55807" wp14:editId="75D7637F">
            <wp:extent cx="5954010" cy="2006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987" t="13676" b="51567"/>
                    <a:stretch/>
                  </pic:blipFill>
                  <pic:spPr bwMode="auto">
                    <a:xfrm>
                      <a:off x="0" y="0"/>
                      <a:ext cx="5961928" cy="200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CE"/>
    <w:rsid w:val="004032CE"/>
    <w:rsid w:val="006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DD0F6-C539-4E91-9E41-68EB4848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930FB09B.dotm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tempaccount</dc:creator>
  <cp:keywords/>
  <dc:description/>
  <cp:lastModifiedBy>Owens Ehimen</cp:lastModifiedBy>
  <cp:revision>1</cp:revision>
  <dcterms:created xsi:type="dcterms:W3CDTF">2020-02-10T20:54:00Z</dcterms:created>
  <dcterms:modified xsi:type="dcterms:W3CDTF">2020-02-10T20:56:00Z</dcterms:modified>
</cp:coreProperties>
</file>